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Resume Name"/>
        <w:tag w:val="Resume Name"/>
        <w:id w:val="-924265653"/>
        <w:placeholder>
          <w:docPart w:val="6A04352A1654468D825CB622F1388741"/>
        </w:placeholder>
        <w:docPartList>
          <w:docPartGallery w:val="Quick Parts"/>
          <w:docPartCategory w:val=" Resume Name"/>
        </w:docPartList>
      </w:sdtPr>
      <w:sdtContent>
        <w:p w14:paraId="1B1F34B8" w14:textId="4D49AE53" w:rsidR="00C9776D" w:rsidRDefault="00C9776D">
          <w:r>
            <w:t>05-05-2024</w:t>
          </w:r>
        </w:p>
        <w:p w14:paraId="744682D3" w14:textId="39295022" w:rsidR="007A57FA" w:rsidRDefault="00000000">
          <w:pPr>
            <w:pStyle w:val="PersonalName"/>
          </w:pPr>
          <w:sdt>
            <w:sdtPr>
              <w:rPr>
                <w:rFonts w:cstheme="minorHAnsi"/>
                <w:color w:val="002060"/>
                <w:sz w:val="32"/>
                <w:szCs w:val="32"/>
              </w:rPr>
              <w:alias w:val="Author"/>
              <w:tag w:val=""/>
              <w:id w:val="1823003119"/>
              <w:placeholder>
                <w:docPart w:val="EED989534E9B4C94BC11F7C21EEEB76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776D" w:rsidRPr="00C9776D">
                <w:rPr>
                  <w:rFonts w:cstheme="minorHAnsi"/>
                  <w:color w:val="002060"/>
                  <w:sz w:val="32"/>
                  <w:szCs w:val="32"/>
                </w:rPr>
                <w:t>Dharshini Ravikumar</w:t>
              </w:r>
            </w:sdtContent>
          </w:sdt>
        </w:p>
        <w:sdt>
          <w:sdtPr>
            <w:rPr>
              <w:szCs w:val="24"/>
            </w:rPr>
            <w:alias w:val="Phone"/>
            <w:tag w:val=""/>
            <w:id w:val="1357783703"/>
            <w:placeholder>
              <w:docPart w:val="0B61434E321F4549B36B4414929EE1B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5015C838" w14:textId="712AAF83" w:rsidR="007A57FA" w:rsidRPr="007D6EF6" w:rsidRDefault="00C9776D">
              <w:pPr>
                <w:pStyle w:val="Phone"/>
                <w:rPr>
                  <w:szCs w:val="24"/>
                </w:rPr>
              </w:pPr>
              <w:r w:rsidRPr="007D6EF6">
                <w:rPr>
                  <w:szCs w:val="24"/>
                </w:rPr>
                <w:t>Mobile: 9244655288</w:t>
              </w:r>
            </w:p>
          </w:sdtContent>
        </w:sdt>
        <w:p w14:paraId="6EAEF803" w14:textId="77777777" w:rsidR="007A57FA" w:rsidRPr="007D6EF6" w:rsidRDefault="007A57FA">
          <w:pPr>
            <w:pStyle w:val="PersonalName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alias w:val="E-mail Address"/>
            <w:tag w:val=""/>
            <w:id w:val="527535243"/>
            <w:placeholder>
              <w:docPart w:val="66FE0BB56B954552925BA6371A8C51C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96D8BF7" w14:textId="23828EAE" w:rsidR="007A57FA" w:rsidRPr="007D6EF6" w:rsidRDefault="00C9776D">
              <w:pPr>
                <w:pStyle w:val="SenderAddress"/>
                <w:rPr>
                  <w:sz w:val="24"/>
                  <w:szCs w:val="24"/>
                </w:rPr>
              </w:pPr>
              <w:r w:rsidRPr="007D6EF6">
                <w:rPr>
                  <w:sz w:val="24"/>
                  <w:szCs w:val="24"/>
                </w:rPr>
                <w:t>E-mail: rdharshini952@gmail.com</w:t>
              </w:r>
            </w:p>
          </w:sdtContent>
        </w:sdt>
        <w:sdt>
          <w:sdtPr>
            <w:rPr>
              <w:sz w:val="24"/>
              <w:szCs w:val="24"/>
            </w:rPr>
            <w:alias w:val="Address"/>
            <w:tag w:val=""/>
            <w:id w:val="539556739"/>
            <w:placeholder>
              <w:docPart w:val="FFAD004657024CB1B6F1C229D1816DD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0A9F6CC2" w14:textId="54FCF23C" w:rsidR="007A57FA" w:rsidRPr="007D6EF6" w:rsidRDefault="00C9776D">
              <w:pPr>
                <w:pStyle w:val="SenderAddress"/>
                <w:rPr>
                  <w:sz w:val="24"/>
                  <w:szCs w:val="24"/>
                </w:rPr>
              </w:pPr>
              <w:r w:rsidRPr="007D6EF6">
                <w:rPr>
                  <w:sz w:val="24"/>
                  <w:szCs w:val="24"/>
                </w:rPr>
                <w:t xml:space="preserve">25/3 North </w:t>
              </w:r>
              <w:proofErr w:type="spellStart"/>
              <w:r w:rsidRPr="007D6EF6">
                <w:rPr>
                  <w:sz w:val="24"/>
                  <w:szCs w:val="24"/>
                </w:rPr>
                <w:t>eda</w:t>
              </w:r>
              <w:proofErr w:type="spellEnd"/>
              <w:r w:rsidRPr="007D6EF6">
                <w:rPr>
                  <w:sz w:val="24"/>
                  <w:szCs w:val="24"/>
                </w:rPr>
                <w:t xml:space="preserve"> street, </w:t>
              </w:r>
              <w:proofErr w:type="spellStart"/>
              <w:r w:rsidRPr="007D6EF6">
                <w:rPr>
                  <w:sz w:val="24"/>
                  <w:szCs w:val="24"/>
                </w:rPr>
                <w:t>Puthur</w:t>
              </w:r>
              <w:proofErr w:type="spellEnd"/>
              <w:r w:rsidRPr="007D6EF6">
                <w:rPr>
                  <w:sz w:val="24"/>
                  <w:szCs w:val="24"/>
                </w:rPr>
                <w:t>, Trichy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5EF0431253AA4BCFA2DBACB52E8597B9"/>
            </w:placeholder>
            <w:text/>
          </w:sdtPr>
          <w:sdtContent>
            <w:p w14:paraId="211C02C7" w14:textId="6F932F73" w:rsidR="007A57FA" w:rsidRDefault="00C9776D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 xml:space="preserve"> </w:t>
              </w:r>
            </w:p>
          </w:sdtContent>
        </w:sdt>
        <w:p w14:paraId="02FD4AB2" w14:textId="77777777" w:rsidR="001759EE" w:rsidRDefault="00000000" w:rsidP="001759EE"/>
      </w:sdtContent>
    </w:sdt>
    <w:p w14:paraId="7855C63F" w14:textId="694E7C23" w:rsidR="007A57FA" w:rsidRPr="006C6218" w:rsidRDefault="00000000" w:rsidP="001759EE">
      <w:pPr>
        <w:rPr>
          <w:b/>
          <w:bCs/>
        </w:rPr>
      </w:pPr>
      <w:r w:rsidRPr="006C6218">
        <w:rPr>
          <w:b/>
          <w:bCs/>
          <w:color w:val="002060"/>
          <w:sz w:val="32"/>
          <w:szCs w:val="32"/>
        </w:rPr>
        <w:t>Objectives</w:t>
      </w:r>
    </w:p>
    <w:p w14:paraId="6FDDADA4" w14:textId="528C9797" w:rsidR="00C9776D" w:rsidRPr="005568F5" w:rsidRDefault="00C9776D" w:rsidP="00C9776D">
      <w:pPr>
        <w:rPr>
          <w:sz w:val="24"/>
          <w:szCs w:val="24"/>
        </w:rPr>
      </w:pPr>
      <w:r w:rsidRPr="005568F5">
        <w:rPr>
          <w:sz w:val="24"/>
          <w:szCs w:val="24"/>
        </w:rPr>
        <w:t xml:space="preserve">Passionate and dedicated B.E Computer Science </w:t>
      </w:r>
      <w:r w:rsidR="00B944FA" w:rsidRPr="005568F5">
        <w:rPr>
          <w:sz w:val="24"/>
          <w:szCs w:val="24"/>
        </w:rPr>
        <w:t>(A</w:t>
      </w:r>
      <w:r w:rsidR="00B944FA">
        <w:rPr>
          <w:sz w:val="24"/>
          <w:szCs w:val="24"/>
        </w:rPr>
        <w:t xml:space="preserve">rtificial Intelligence &amp; </w:t>
      </w:r>
      <w:proofErr w:type="gramStart"/>
      <w:r w:rsidR="00B944FA">
        <w:rPr>
          <w:sz w:val="24"/>
          <w:szCs w:val="24"/>
        </w:rPr>
        <w:t>Machine  Learning</w:t>
      </w:r>
      <w:proofErr w:type="gramEnd"/>
      <w:r w:rsidR="00B944FA" w:rsidRPr="005568F5">
        <w:rPr>
          <w:sz w:val="24"/>
          <w:szCs w:val="24"/>
        </w:rPr>
        <w:t xml:space="preserve">) </w:t>
      </w:r>
      <w:r w:rsidRPr="005568F5">
        <w:rPr>
          <w:sz w:val="24"/>
          <w:szCs w:val="24"/>
        </w:rPr>
        <w:t>Engineering Student deeply enthusiastic about UI/UX Design and proficient in Figma. Eager to leverage my skills in creating intuitive and visually appealing user interface while collaborating with a team of professionals during an internship. Committed to delivering innovative design solutions and expanding my knowledge in UI/UX principles and in web development.</w:t>
      </w:r>
    </w:p>
    <w:p w14:paraId="4E645409" w14:textId="1CE3F293" w:rsidR="007A57FA" w:rsidRDefault="00000000" w:rsidP="00C9776D">
      <w:pPr>
        <w:rPr>
          <w:rFonts w:cstheme="minorHAnsi"/>
          <w:b/>
          <w:bCs/>
          <w:color w:val="002060"/>
          <w:sz w:val="32"/>
          <w:szCs w:val="32"/>
        </w:rPr>
      </w:pPr>
      <w:r w:rsidRPr="00C9776D">
        <w:rPr>
          <w:rFonts w:cstheme="minorHAnsi"/>
          <w:b/>
          <w:bCs/>
          <w:color w:val="002060"/>
          <w:sz w:val="32"/>
          <w:szCs w:val="32"/>
        </w:rPr>
        <w:t>Education</w:t>
      </w:r>
    </w:p>
    <w:tbl>
      <w:tblPr>
        <w:tblStyle w:val="GridTable4-Accent2"/>
        <w:tblW w:w="9112" w:type="dxa"/>
        <w:tblLook w:val="04A0" w:firstRow="1" w:lastRow="0" w:firstColumn="1" w:lastColumn="0" w:noHBand="0" w:noVBand="1"/>
      </w:tblPr>
      <w:tblGrid>
        <w:gridCol w:w="2277"/>
        <w:gridCol w:w="2277"/>
        <w:gridCol w:w="2279"/>
        <w:gridCol w:w="2279"/>
      </w:tblGrid>
      <w:tr w:rsidR="001759EE" w14:paraId="35718F8E" w14:textId="77777777" w:rsidTr="00175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16419A49" w14:textId="6FA2E765" w:rsidR="00C9776D" w:rsidRDefault="00C9776D" w:rsidP="00C9776D">
            <w:pPr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  <w:t>Qualifications</w:t>
            </w:r>
          </w:p>
        </w:tc>
        <w:tc>
          <w:tcPr>
            <w:tcW w:w="2277" w:type="dxa"/>
          </w:tcPr>
          <w:p w14:paraId="6DC8A714" w14:textId="5506A895" w:rsidR="00C9776D" w:rsidRDefault="00C9776D" w:rsidP="00C9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  <w:t>Institution</w:t>
            </w:r>
          </w:p>
        </w:tc>
        <w:tc>
          <w:tcPr>
            <w:tcW w:w="2279" w:type="dxa"/>
          </w:tcPr>
          <w:p w14:paraId="45BE8BD2" w14:textId="5F21FAEF" w:rsidR="00C9776D" w:rsidRDefault="00C9776D" w:rsidP="00C9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  <w:t>Percentage</w:t>
            </w:r>
          </w:p>
        </w:tc>
        <w:tc>
          <w:tcPr>
            <w:tcW w:w="2279" w:type="dxa"/>
          </w:tcPr>
          <w:p w14:paraId="3A06E44F" w14:textId="6AA599AD" w:rsidR="00C9776D" w:rsidRDefault="00C9776D" w:rsidP="00C9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002060"/>
                <w:sz w:val="32"/>
                <w:szCs w:val="32"/>
              </w:rPr>
              <w:t>Year of passing</w:t>
            </w:r>
          </w:p>
        </w:tc>
      </w:tr>
      <w:tr w:rsidR="001759EE" w14:paraId="674D8303" w14:textId="77777777" w:rsidTr="0017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609D00CB" w14:textId="5705B7EF" w:rsidR="00C9776D" w:rsidRPr="001759EE" w:rsidRDefault="00C9776D" w:rsidP="001759EE">
            <w:pPr>
              <w:jc w:val="center"/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  <w:t>B. E CSE(AIML)</w:t>
            </w:r>
          </w:p>
        </w:tc>
        <w:tc>
          <w:tcPr>
            <w:tcW w:w="2277" w:type="dxa"/>
          </w:tcPr>
          <w:p w14:paraId="02344D28" w14:textId="42046404" w:rsidR="00C9776D" w:rsidRPr="001759EE" w:rsidRDefault="00C9776D" w:rsidP="00175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Saranathan College of Engineering</w:t>
            </w:r>
          </w:p>
        </w:tc>
        <w:tc>
          <w:tcPr>
            <w:tcW w:w="2279" w:type="dxa"/>
          </w:tcPr>
          <w:p w14:paraId="2B80B01B" w14:textId="3477F84B" w:rsidR="00C9776D" w:rsidRPr="001759EE" w:rsidRDefault="00C9776D" w:rsidP="00175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95. 5%</w:t>
            </w:r>
          </w:p>
        </w:tc>
        <w:tc>
          <w:tcPr>
            <w:tcW w:w="2279" w:type="dxa"/>
          </w:tcPr>
          <w:p w14:paraId="02F0B49C" w14:textId="12CA8576" w:rsidR="00C9776D" w:rsidRPr="001759EE" w:rsidRDefault="00C9776D" w:rsidP="00175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2022-2026</w:t>
            </w:r>
          </w:p>
        </w:tc>
      </w:tr>
      <w:tr w:rsidR="00C9776D" w14:paraId="2A942BDF" w14:textId="77777777" w:rsidTr="001759E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23A7E8BB" w14:textId="613D4F7F" w:rsidR="00C9776D" w:rsidRPr="001759EE" w:rsidRDefault="001759EE" w:rsidP="001759EE">
            <w:pPr>
              <w:jc w:val="center"/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  <w:t>HSCV</w:t>
            </w:r>
          </w:p>
        </w:tc>
        <w:tc>
          <w:tcPr>
            <w:tcW w:w="2277" w:type="dxa"/>
          </w:tcPr>
          <w:p w14:paraId="7B9801DB" w14:textId="3FC05A31" w:rsidR="00C9776D" w:rsidRPr="001759EE" w:rsidRDefault="001759EE" w:rsidP="001759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K.A.P Viswanathan Hr. Sec. School</w:t>
            </w:r>
          </w:p>
        </w:tc>
        <w:tc>
          <w:tcPr>
            <w:tcW w:w="2279" w:type="dxa"/>
          </w:tcPr>
          <w:p w14:paraId="118C2A0B" w14:textId="79D196B7" w:rsidR="00C9776D" w:rsidRPr="001759EE" w:rsidRDefault="001759EE" w:rsidP="001759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90.6%</w:t>
            </w:r>
          </w:p>
        </w:tc>
        <w:tc>
          <w:tcPr>
            <w:tcW w:w="2279" w:type="dxa"/>
          </w:tcPr>
          <w:p w14:paraId="4935A8A9" w14:textId="2F4DBA04" w:rsidR="00C9776D" w:rsidRPr="001759EE" w:rsidRDefault="001759EE" w:rsidP="001759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2021</w:t>
            </w:r>
          </w:p>
        </w:tc>
      </w:tr>
      <w:tr w:rsidR="001759EE" w14:paraId="3082A23F" w14:textId="77777777" w:rsidTr="0017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7" w:type="dxa"/>
          </w:tcPr>
          <w:p w14:paraId="1163C0A3" w14:textId="14975691" w:rsidR="00C9776D" w:rsidRPr="001759EE" w:rsidRDefault="001759EE" w:rsidP="001759EE">
            <w:pPr>
              <w:jc w:val="center"/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b w:val="0"/>
                <w:bCs w:val="0"/>
                <w:color w:val="002060"/>
                <w:sz w:val="20"/>
                <w:szCs w:val="20"/>
              </w:rPr>
              <w:t>SSLC</w:t>
            </w:r>
          </w:p>
        </w:tc>
        <w:tc>
          <w:tcPr>
            <w:tcW w:w="2277" w:type="dxa"/>
          </w:tcPr>
          <w:p w14:paraId="3AE1F0A7" w14:textId="25E5419F" w:rsidR="00C9776D" w:rsidRPr="001759EE" w:rsidRDefault="001759EE" w:rsidP="007D6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K.A.P Viswanathan Hr. Sec. School</w:t>
            </w:r>
          </w:p>
        </w:tc>
        <w:tc>
          <w:tcPr>
            <w:tcW w:w="2279" w:type="dxa"/>
          </w:tcPr>
          <w:p w14:paraId="08D9FC6E" w14:textId="2146DE1F" w:rsidR="00C9776D" w:rsidRPr="001759EE" w:rsidRDefault="001759EE" w:rsidP="00175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92.4%</w:t>
            </w:r>
          </w:p>
        </w:tc>
        <w:tc>
          <w:tcPr>
            <w:tcW w:w="2279" w:type="dxa"/>
          </w:tcPr>
          <w:p w14:paraId="2DB5BF8F" w14:textId="6BCA4DEF" w:rsidR="00C9776D" w:rsidRPr="001759EE" w:rsidRDefault="001759EE" w:rsidP="00175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2060"/>
                <w:sz w:val="20"/>
                <w:szCs w:val="20"/>
              </w:rPr>
            </w:pPr>
            <w:r w:rsidRPr="001759EE">
              <w:rPr>
                <w:rFonts w:cstheme="minorHAnsi"/>
                <w:color w:val="002060"/>
                <w:sz w:val="20"/>
                <w:szCs w:val="20"/>
              </w:rPr>
              <w:t>2019</w:t>
            </w:r>
          </w:p>
        </w:tc>
      </w:tr>
    </w:tbl>
    <w:p w14:paraId="2EC375E5" w14:textId="3AC74EDE" w:rsidR="007A57FA" w:rsidRPr="00E72D83" w:rsidRDefault="001759EE">
      <w:pPr>
        <w:pStyle w:val="SectionHeading"/>
        <w:rPr>
          <w:color w:val="002060"/>
          <w:sz w:val="32"/>
          <w:szCs w:val="32"/>
        </w:rPr>
      </w:pPr>
      <w:r w:rsidRPr="00E72D83">
        <w:rPr>
          <w:color w:val="002060"/>
          <w:sz w:val="32"/>
          <w:szCs w:val="32"/>
        </w:rPr>
        <w:t>Achievements:</w:t>
      </w:r>
    </w:p>
    <w:p w14:paraId="4DFF8CC2" w14:textId="11954010" w:rsidR="001759EE" w:rsidRPr="00E7654E" w:rsidRDefault="001759EE" w:rsidP="00E7654E">
      <w:pPr>
        <w:pStyle w:val="ListParagraph"/>
        <w:numPr>
          <w:ilvl w:val="0"/>
          <w:numId w:val="21"/>
        </w:numPr>
        <w:rPr>
          <w:color w:val="2F2B20" w:themeColor="text1"/>
          <w:sz w:val="24"/>
          <w:szCs w:val="24"/>
        </w:rPr>
      </w:pPr>
      <w:r w:rsidRPr="00E7654E">
        <w:rPr>
          <w:color w:val="2F2B20" w:themeColor="text1"/>
          <w:sz w:val="24"/>
          <w:szCs w:val="24"/>
        </w:rPr>
        <w:t xml:space="preserve">Got second prize in the technical extempore conducted by ISRO, </w:t>
      </w:r>
      <w:proofErr w:type="spellStart"/>
      <w:r w:rsidRPr="00E7654E">
        <w:rPr>
          <w:color w:val="2F2B20" w:themeColor="text1"/>
          <w:sz w:val="24"/>
          <w:szCs w:val="24"/>
        </w:rPr>
        <w:t>Sriharikota</w:t>
      </w:r>
      <w:proofErr w:type="spellEnd"/>
      <w:r w:rsidRPr="00E7654E">
        <w:rPr>
          <w:color w:val="2F2B20" w:themeColor="text1"/>
          <w:sz w:val="24"/>
          <w:szCs w:val="24"/>
        </w:rPr>
        <w:t>.</w:t>
      </w:r>
    </w:p>
    <w:p w14:paraId="1B8E9ED9" w14:textId="4A35F10A" w:rsidR="007A57FA" w:rsidRPr="005568F5" w:rsidRDefault="001759EE" w:rsidP="00E7654E">
      <w:pPr>
        <w:pStyle w:val="ListParagraph"/>
        <w:numPr>
          <w:ilvl w:val="0"/>
          <w:numId w:val="21"/>
        </w:num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Achieved first rank in college during the first year with a remarkable GPA of 9.65 out o</w:t>
      </w:r>
      <w:r w:rsidR="00E72D83" w:rsidRPr="005568F5">
        <w:rPr>
          <w:color w:val="2F2B20" w:themeColor="text1"/>
          <w:sz w:val="24"/>
          <w:szCs w:val="24"/>
        </w:rPr>
        <w:t>f</w:t>
      </w:r>
      <w:r w:rsidRPr="005568F5">
        <w:rPr>
          <w:color w:val="2F2B20" w:themeColor="text1"/>
          <w:sz w:val="24"/>
          <w:szCs w:val="24"/>
        </w:rPr>
        <w:t xml:space="preserve"> 10.</w:t>
      </w:r>
    </w:p>
    <w:p w14:paraId="00877A7E" w14:textId="00EA7411" w:rsidR="001759EE" w:rsidRPr="001759EE" w:rsidRDefault="001759EE" w:rsidP="001759EE">
      <w:pPr>
        <w:rPr>
          <w:b/>
          <w:bCs/>
          <w:color w:val="2F2B20" w:themeColor="text1"/>
          <w:sz w:val="32"/>
          <w:szCs w:val="32"/>
        </w:rPr>
      </w:pPr>
      <w:r w:rsidRPr="00E72D83">
        <w:rPr>
          <w:b/>
          <w:bCs/>
          <w:color w:val="002060"/>
          <w:sz w:val="32"/>
          <w:szCs w:val="32"/>
        </w:rPr>
        <w:t>Mini Projects:</w:t>
      </w:r>
    </w:p>
    <w:p w14:paraId="108BDAC8" w14:textId="61F705AE" w:rsidR="001759EE" w:rsidRPr="005568F5" w:rsidRDefault="001759EE" w:rsidP="00E7654E">
      <w:pPr>
        <w:pStyle w:val="ListParagraph"/>
        <w:numPr>
          <w:ilvl w:val="0"/>
          <w:numId w:val="7"/>
        </w:num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Weather prediction (HTML &amp; CSS)</w:t>
      </w:r>
    </w:p>
    <w:p w14:paraId="038C46C2" w14:textId="09F4D098" w:rsidR="001759EE" w:rsidRPr="005568F5" w:rsidRDefault="001759EE" w:rsidP="001759EE">
      <w:pPr>
        <w:pStyle w:val="ListParagraph"/>
        <w:numPr>
          <w:ilvl w:val="0"/>
          <w:numId w:val="7"/>
        </w:num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lastRenderedPageBreak/>
        <w:t>Banking System (JAVA)</w:t>
      </w:r>
    </w:p>
    <w:p w14:paraId="6E514673" w14:textId="3E4D92E9" w:rsidR="006C6218" w:rsidRPr="005568F5" w:rsidRDefault="006C6218" w:rsidP="00E72D83">
      <w:pPr>
        <w:pStyle w:val="ListParagraph"/>
        <w:numPr>
          <w:ilvl w:val="0"/>
          <w:numId w:val="7"/>
        </w:num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World Map Applications (HTML &amp; CSS)</w:t>
      </w:r>
    </w:p>
    <w:p w14:paraId="47F57062" w14:textId="77777777" w:rsidR="006C6218" w:rsidRDefault="006C6218" w:rsidP="006C6218">
      <w:pPr>
        <w:pStyle w:val="ListParagraph"/>
        <w:ind w:firstLine="0"/>
        <w:rPr>
          <w:color w:val="2F2B20" w:themeColor="text1"/>
        </w:rPr>
      </w:pPr>
    </w:p>
    <w:p w14:paraId="4CB722C9" w14:textId="77777777" w:rsidR="006C6218" w:rsidRDefault="006C6218" w:rsidP="006C6218">
      <w:pPr>
        <w:pStyle w:val="ListParagraph"/>
        <w:ind w:firstLine="0"/>
        <w:rPr>
          <w:color w:val="2F2B20" w:themeColor="text1"/>
        </w:rPr>
      </w:pPr>
    </w:p>
    <w:p w14:paraId="3224BE3C" w14:textId="077499F9" w:rsidR="00E72D83" w:rsidRPr="006C6218" w:rsidRDefault="00E72D83" w:rsidP="006C6218">
      <w:pPr>
        <w:rPr>
          <w:color w:val="2F2B20" w:themeColor="text1"/>
          <w:sz w:val="32"/>
          <w:szCs w:val="32"/>
        </w:rPr>
      </w:pPr>
      <w:r w:rsidRPr="006C6218">
        <w:rPr>
          <w:rFonts w:cstheme="minorHAnsi"/>
          <w:b/>
          <w:bCs/>
          <w:color w:val="002060"/>
          <w:sz w:val="32"/>
          <w:szCs w:val="32"/>
        </w:rPr>
        <w:t>Projects:</w:t>
      </w:r>
    </w:p>
    <w:p w14:paraId="1DE587AB" w14:textId="656A95DE" w:rsidR="00E72D83" w:rsidRPr="005568F5" w:rsidRDefault="00E72D83" w:rsidP="00E72D83">
      <w:pPr>
        <w:pStyle w:val="ListParagraph"/>
        <w:numPr>
          <w:ilvl w:val="0"/>
          <w:numId w:val="10"/>
        </w:numPr>
        <w:rPr>
          <w:b/>
          <w:bCs/>
          <w:color w:val="2F2B20" w:themeColor="text1"/>
          <w:sz w:val="24"/>
          <w:szCs w:val="24"/>
        </w:rPr>
      </w:pPr>
      <w:r w:rsidRPr="005568F5">
        <w:rPr>
          <w:b/>
          <w:bCs/>
          <w:color w:val="2F2B20" w:themeColor="text1"/>
          <w:sz w:val="24"/>
          <w:szCs w:val="24"/>
        </w:rPr>
        <w:t>BIBLIO Book App (Ongoing)</w:t>
      </w:r>
    </w:p>
    <w:p w14:paraId="4678DD28" w14:textId="77777777" w:rsidR="00E72D83" w:rsidRPr="005568F5" w:rsidRDefault="00E72D8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Role: UI/UX Designer</w:t>
      </w:r>
    </w:p>
    <w:p w14:paraId="15B92DAA" w14:textId="51495EC1" w:rsidR="00E72D83" w:rsidRPr="005568F5" w:rsidRDefault="00E72D8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Description: Developing a front-end book selling applications focusing on intuitive user interface and seamless user experience design.</w:t>
      </w:r>
    </w:p>
    <w:p w14:paraId="4A830DFC" w14:textId="693E56AF" w:rsidR="00E72D83" w:rsidRPr="005568F5" w:rsidRDefault="00AE3EE3" w:rsidP="00E72D83">
      <w:pPr>
        <w:pStyle w:val="ListParagraph"/>
        <w:numPr>
          <w:ilvl w:val="0"/>
          <w:numId w:val="10"/>
        </w:numPr>
        <w:rPr>
          <w:b/>
          <w:bCs/>
          <w:color w:val="2F2B20" w:themeColor="text1"/>
          <w:sz w:val="24"/>
          <w:szCs w:val="24"/>
        </w:rPr>
      </w:pPr>
      <w:r w:rsidRPr="005568F5">
        <w:rPr>
          <w:b/>
          <w:bCs/>
          <w:color w:val="2F2B20" w:themeColor="text1"/>
          <w:sz w:val="24"/>
          <w:szCs w:val="24"/>
        </w:rPr>
        <w:t xml:space="preserve">Portable Light Project Design (Completed) </w:t>
      </w:r>
    </w:p>
    <w:p w14:paraId="233C8FEF" w14:textId="425E03DE" w:rsidR="00E72D83" w:rsidRPr="005568F5" w:rsidRDefault="00AE3EE3" w:rsidP="00E7654E">
      <w:pPr>
        <w:pStyle w:val="ListParagraph"/>
        <w:ind w:left="1433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Role: product Designer</w:t>
      </w:r>
    </w:p>
    <w:p w14:paraId="12539C7F" w14:textId="6CCC2B9A" w:rsidR="00AE3EE3" w:rsidRPr="005568F5" w:rsidRDefault="00AE3EE3" w:rsidP="00E7654E">
      <w:pPr>
        <w:pStyle w:val="ListParagraph"/>
        <w:ind w:left="1433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Description: Provided visual design formatting for a light project</w:t>
      </w:r>
      <w:r w:rsidR="006C6218" w:rsidRPr="005568F5">
        <w:rPr>
          <w:color w:val="2F2B20" w:themeColor="text1"/>
          <w:sz w:val="24"/>
          <w:szCs w:val="24"/>
        </w:rPr>
        <w:t>.</w:t>
      </w:r>
    </w:p>
    <w:p w14:paraId="07285421" w14:textId="67011A7E" w:rsidR="00AE3EE3" w:rsidRPr="005568F5" w:rsidRDefault="00AE3EE3" w:rsidP="00AE3EE3">
      <w:pPr>
        <w:pStyle w:val="ListParagraph"/>
        <w:numPr>
          <w:ilvl w:val="0"/>
          <w:numId w:val="10"/>
        </w:numPr>
        <w:rPr>
          <w:b/>
          <w:bCs/>
          <w:color w:val="2F2B20" w:themeColor="text1"/>
          <w:sz w:val="24"/>
          <w:szCs w:val="24"/>
        </w:rPr>
      </w:pPr>
      <w:r w:rsidRPr="005568F5">
        <w:rPr>
          <w:b/>
          <w:bCs/>
          <w:color w:val="2F2B20" w:themeColor="text1"/>
          <w:sz w:val="24"/>
          <w:szCs w:val="24"/>
        </w:rPr>
        <w:t>WELVET a cake App (Completed)</w:t>
      </w:r>
    </w:p>
    <w:p w14:paraId="67989B03" w14:textId="195F549A" w:rsidR="00AE3EE3" w:rsidRPr="005568F5" w:rsidRDefault="00AE3EE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Role: UI/UX Designer</w:t>
      </w:r>
    </w:p>
    <w:p w14:paraId="33D47B03" w14:textId="55F837A5" w:rsidR="00AE3EE3" w:rsidRPr="005568F5" w:rsidRDefault="00AE3EE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Description: Designed</w:t>
      </w:r>
      <w:r w:rsidR="006C6218" w:rsidRPr="005568F5">
        <w:rPr>
          <w:color w:val="2F2B20" w:themeColor="text1"/>
          <w:sz w:val="24"/>
          <w:szCs w:val="24"/>
        </w:rPr>
        <w:t xml:space="preserve"> </w:t>
      </w:r>
      <w:proofErr w:type="gramStart"/>
      <w:r w:rsidR="006C6218" w:rsidRPr="005568F5">
        <w:rPr>
          <w:color w:val="2F2B20" w:themeColor="text1"/>
          <w:sz w:val="24"/>
          <w:szCs w:val="24"/>
        </w:rPr>
        <w:t>an</w:t>
      </w:r>
      <w:proofErr w:type="gramEnd"/>
      <w:r w:rsidRPr="005568F5">
        <w:rPr>
          <w:color w:val="2F2B20" w:themeColor="text1"/>
          <w:sz w:val="24"/>
          <w:szCs w:val="24"/>
        </w:rPr>
        <w:t xml:space="preserve"> user-centric cake ordering application, emphasizing the UI/UX Design.</w:t>
      </w:r>
    </w:p>
    <w:p w14:paraId="2972511C" w14:textId="471B5A50" w:rsidR="00AE3EE3" w:rsidRPr="005568F5" w:rsidRDefault="00AE3EE3" w:rsidP="00AE3EE3">
      <w:pPr>
        <w:pStyle w:val="ListParagraph"/>
        <w:numPr>
          <w:ilvl w:val="0"/>
          <w:numId w:val="10"/>
        </w:numPr>
        <w:rPr>
          <w:b/>
          <w:bCs/>
          <w:color w:val="2F2B20" w:themeColor="text1"/>
          <w:sz w:val="24"/>
          <w:szCs w:val="24"/>
        </w:rPr>
      </w:pPr>
      <w:r w:rsidRPr="005568F5">
        <w:rPr>
          <w:b/>
          <w:bCs/>
          <w:color w:val="2F2B20" w:themeColor="text1"/>
          <w:sz w:val="24"/>
          <w:szCs w:val="24"/>
        </w:rPr>
        <w:t>BRAILLE BUDDY an App for blind people (Ongoing)</w:t>
      </w:r>
    </w:p>
    <w:p w14:paraId="4E917B57" w14:textId="255F72FE" w:rsidR="00AE3EE3" w:rsidRPr="005568F5" w:rsidRDefault="00AE3EE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Role: Data Analyst</w:t>
      </w:r>
      <w:r w:rsidR="006C6218" w:rsidRPr="005568F5">
        <w:rPr>
          <w:color w:val="2F2B20" w:themeColor="text1"/>
          <w:sz w:val="24"/>
          <w:szCs w:val="24"/>
        </w:rPr>
        <w:t>, Ui/UX Designer</w:t>
      </w:r>
    </w:p>
    <w:p w14:paraId="5D6D06D4" w14:textId="01B6E73E" w:rsidR="006C6218" w:rsidRPr="005568F5" w:rsidRDefault="00AE3EE3" w:rsidP="00E7654E">
      <w:pPr>
        <w:pStyle w:val="ListParagraph"/>
        <w:ind w:left="1440" w:firstLine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 xml:space="preserve">Description: Gathering </w:t>
      </w:r>
      <w:r w:rsidR="006C6218" w:rsidRPr="005568F5">
        <w:rPr>
          <w:color w:val="2F2B20" w:themeColor="text1"/>
          <w:sz w:val="24"/>
          <w:szCs w:val="24"/>
        </w:rPr>
        <w:t>and preprocessing data for training the model and analyzing the effectiveness of the model. Ensuring the app is intuitive and user-friendly for blind user.</w:t>
      </w:r>
    </w:p>
    <w:p w14:paraId="7E798261" w14:textId="70552303" w:rsidR="006C6218" w:rsidRPr="00FC67CE" w:rsidRDefault="006C6218" w:rsidP="006C6218">
      <w:pPr>
        <w:rPr>
          <w:b/>
          <w:bCs/>
          <w:color w:val="002060"/>
          <w:sz w:val="32"/>
          <w:szCs w:val="32"/>
        </w:rPr>
      </w:pPr>
      <w:r w:rsidRPr="00FC67CE">
        <w:rPr>
          <w:b/>
          <w:bCs/>
          <w:color w:val="002060"/>
          <w:sz w:val="32"/>
          <w:szCs w:val="32"/>
        </w:rPr>
        <w:t>Internship:</w:t>
      </w:r>
    </w:p>
    <w:p w14:paraId="142A658E" w14:textId="60A902D8" w:rsidR="006C6218" w:rsidRPr="005568F5" w:rsidRDefault="00FC67CE" w:rsidP="006C6218">
      <w:p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 xml:space="preserve">Company Name: </w:t>
      </w:r>
      <w:proofErr w:type="spellStart"/>
      <w:r w:rsidRPr="005568F5">
        <w:rPr>
          <w:color w:val="2F2B20" w:themeColor="text1"/>
          <w:sz w:val="24"/>
          <w:szCs w:val="24"/>
        </w:rPr>
        <w:t>Cognifyz</w:t>
      </w:r>
      <w:proofErr w:type="spellEnd"/>
      <w:r w:rsidRPr="005568F5">
        <w:rPr>
          <w:color w:val="2F2B20" w:themeColor="text1"/>
          <w:sz w:val="24"/>
          <w:szCs w:val="24"/>
        </w:rPr>
        <w:t xml:space="preserve"> Technologies</w:t>
      </w:r>
    </w:p>
    <w:p w14:paraId="59EE7346" w14:textId="34F64496" w:rsidR="00FC67CE" w:rsidRPr="005568F5" w:rsidRDefault="00FC67CE" w:rsidP="006C6218">
      <w:p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Role: UI/UX Design Intern</w:t>
      </w:r>
    </w:p>
    <w:p w14:paraId="541C5766" w14:textId="4275978C" w:rsidR="00FC67CE" w:rsidRPr="005568F5" w:rsidRDefault="00FC67CE" w:rsidP="006C6218">
      <w:pPr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Duration: April 21-04-2024 to April 29-04-2004</w:t>
      </w:r>
    </w:p>
    <w:p w14:paraId="25FFBD73" w14:textId="573EB8DA" w:rsidR="00FC67CE" w:rsidRPr="005568F5" w:rsidRDefault="00FC67CE" w:rsidP="006C6218">
      <w:pPr>
        <w:rPr>
          <w:color w:val="2F2B20" w:themeColor="text1"/>
          <w:sz w:val="22"/>
        </w:rPr>
      </w:pPr>
      <w:r w:rsidRPr="005568F5">
        <w:rPr>
          <w:color w:val="2F2B20" w:themeColor="text1"/>
          <w:sz w:val="24"/>
          <w:szCs w:val="24"/>
        </w:rPr>
        <w:t xml:space="preserve">Description: Completed a one-week unpaid internship at </w:t>
      </w:r>
      <w:proofErr w:type="spellStart"/>
      <w:r w:rsidRPr="005568F5">
        <w:rPr>
          <w:color w:val="2F2B20" w:themeColor="text1"/>
          <w:sz w:val="24"/>
          <w:szCs w:val="24"/>
        </w:rPr>
        <w:t>Cognifyz</w:t>
      </w:r>
      <w:proofErr w:type="spellEnd"/>
      <w:r w:rsidRPr="005568F5">
        <w:rPr>
          <w:color w:val="2F2B20" w:themeColor="text1"/>
          <w:sz w:val="24"/>
          <w:szCs w:val="24"/>
        </w:rPr>
        <w:t xml:space="preserve"> Technology, focusing on UI/UX design using Figma, developed a handful of mini projects, contributing to the design process and gaining practical experience in creating intuitive and visually appealing user interface</w:t>
      </w:r>
      <w:r w:rsidRPr="005568F5">
        <w:rPr>
          <w:color w:val="2F2B20" w:themeColor="text1"/>
          <w:sz w:val="22"/>
        </w:rPr>
        <w:t>.</w:t>
      </w:r>
    </w:p>
    <w:p w14:paraId="4475582C" w14:textId="18753238" w:rsidR="00E72D83" w:rsidRPr="00E72D83" w:rsidRDefault="00E72D83" w:rsidP="00E72D83">
      <w:pPr>
        <w:rPr>
          <w:color w:val="2F2B20" w:themeColor="text1"/>
        </w:rPr>
      </w:pPr>
      <w:r>
        <w:rPr>
          <w:color w:val="2F2B20" w:themeColor="text1"/>
        </w:rPr>
        <w:t xml:space="preserve">    </w:t>
      </w:r>
    </w:p>
    <w:p w14:paraId="0123F68D" w14:textId="27E36C44" w:rsidR="007A57FA" w:rsidRPr="006C6218" w:rsidRDefault="006C6218">
      <w:pPr>
        <w:rPr>
          <w:b/>
          <w:bCs/>
          <w:color w:val="002060"/>
          <w:sz w:val="32"/>
          <w:szCs w:val="32"/>
        </w:rPr>
      </w:pPr>
      <w:r w:rsidRPr="006C6218">
        <w:rPr>
          <w:b/>
          <w:bCs/>
          <w:color w:val="002060"/>
          <w:sz w:val="32"/>
          <w:szCs w:val="32"/>
        </w:rPr>
        <w:t>Personal Details:</w:t>
      </w:r>
    </w:p>
    <w:p w14:paraId="28DDE477" w14:textId="11186360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Full Name: Dharshini. R</w:t>
      </w:r>
    </w:p>
    <w:p w14:paraId="43412991" w14:textId="2101AA5B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lastRenderedPageBreak/>
        <w:t>Date of Birth: 31-08-2004</w:t>
      </w:r>
    </w:p>
    <w:p w14:paraId="0ADF548C" w14:textId="373D9DCF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Nationality: Indian</w:t>
      </w:r>
    </w:p>
    <w:p w14:paraId="7B1CC7EA" w14:textId="48ABBF73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Religion: Hindu</w:t>
      </w:r>
    </w:p>
    <w:p w14:paraId="4AA9D8F0" w14:textId="1F8F7D26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College Name: Saranthan College of Engineering</w:t>
      </w:r>
    </w:p>
    <w:p w14:paraId="29AA444F" w14:textId="4ED95245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Program: B. E CSE</w:t>
      </w:r>
      <w:r w:rsidR="00B944FA">
        <w:rPr>
          <w:sz w:val="24"/>
          <w:szCs w:val="24"/>
        </w:rPr>
        <w:t xml:space="preserve"> </w:t>
      </w:r>
      <w:r w:rsidRPr="005568F5">
        <w:rPr>
          <w:sz w:val="24"/>
          <w:szCs w:val="24"/>
        </w:rPr>
        <w:t>(A</w:t>
      </w:r>
      <w:r w:rsidR="007D6EF6">
        <w:rPr>
          <w:sz w:val="24"/>
          <w:szCs w:val="24"/>
        </w:rPr>
        <w:t xml:space="preserve">rtificial Intelligence &amp; </w:t>
      </w:r>
      <w:proofErr w:type="gramStart"/>
      <w:r w:rsidR="007D6EF6">
        <w:rPr>
          <w:sz w:val="24"/>
          <w:szCs w:val="24"/>
        </w:rPr>
        <w:t xml:space="preserve">Machine  </w:t>
      </w:r>
      <w:r w:rsidR="00B944FA">
        <w:rPr>
          <w:sz w:val="24"/>
          <w:szCs w:val="24"/>
        </w:rPr>
        <w:t>L</w:t>
      </w:r>
      <w:r w:rsidR="007D6EF6">
        <w:rPr>
          <w:sz w:val="24"/>
          <w:szCs w:val="24"/>
        </w:rPr>
        <w:t>earning</w:t>
      </w:r>
      <w:proofErr w:type="gramEnd"/>
      <w:r w:rsidRPr="005568F5">
        <w:rPr>
          <w:sz w:val="24"/>
          <w:szCs w:val="24"/>
        </w:rPr>
        <w:t xml:space="preserve">) </w:t>
      </w:r>
    </w:p>
    <w:p w14:paraId="34A82E2D" w14:textId="69A4CDCF" w:rsidR="006C6218" w:rsidRPr="005568F5" w:rsidRDefault="006C6218">
      <w:pPr>
        <w:rPr>
          <w:sz w:val="24"/>
          <w:szCs w:val="24"/>
        </w:rPr>
      </w:pPr>
      <w:r w:rsidRPr="005568F5">
        <w:rPr>
          <w:sz w:val="24"/>
          <w:szCs w:val="24"/>
        </w:rPr>
        <w:t>Year: 2</w:t>
      </w:r>
      <w:r w:rsidRPr="005568F5">
        <w:rPr>
          <w:sz w:val="24"/>
          <w:szCs w:val="24"/>
          <w:vertAlign w:val="superscript"/>
        </w:rPr>
        <w:t>nd</w:t>
      </w:r>
      <w:r w:rsidRPr="005568F5">
        <w:rPr>
          <w:sz w:val="24"/>
          <w:szCs w:val="24"/>
        </w:rPr>
        <w:t xml:space="preserve"> yea</w:t>
      </w:r>
      <w:r w:rsidR="005568F5" w:rsidRPr="005568F5">
        <w:rPr>
          <w:sz w:val="24"/>
          <w:szCs w:val="24"/>
        </w:rPr>
        <w:t>r</w:t>
      </w:r>
    </w:p>
    <w:p w14:paraId="77B56F58" w14:textId="17139B33" w:rsidR="007A57FA" w:rsidRDefault="00FC67CE" w:rsidP="00FC67CE">
      <w:pPr>
        <w:spacing w:after="0"/>
        <w:rPr>
          <w:b/>
          <w:bCs/>
          <w:color w:val="002060"/>
          <w:sz w:val="32"/>
          <w:szCs w:val="32"/>
        </w:rPr>
      </w:pPr>
      <w:r w:rsidRPr="005568F5">
        <w:rPr>
          <w:b/>
          <w:bCs/>
          <w:color w:val="002060"/>
          <w:sz w:val="32"/>
          <w:szCs w:val="32"/>
        </w:rPr>
        <w:t xml:space="preserve">Technical Skills: </w:t>
      </w:r>
    </w:p>
    <w:p w14:paraId="039240A4" w14:textId="77777777" w:rsidR="005568F5" w:rsidRPr="005568F5" w:rsidRDefault="005568F5" w:rsidP="00FC67CE">
      <w:pPr>
        <w:spacing w:after="0"/>
        <w:rPr>
          <w:b/>
          <w:bCs/>
          <w:color w:val="002060"/>
          <w:sz w:val="24"/>
          <w:szCs w:val="24"/>
        </w:rPr>
      </w:pPr>
    </w:p>
    <w:p w14:paraId="326BCD83" w14:textId="6E93E948" w:rsidR="00FC67CE" w:rsidRPr="00E7654E" w:rsidRDefault="00FC67CE" w:rsidP="00E7654E">
      <w:pPr>
        <w:spacing w:after="0"/>
        <w:rPr>
          <w:b/>
          <w:bCs/>
          <w:color w:val="2F2B20" w:themeColor="text1"/>
          <w:sz w:val="24"/>
          <w:szCs w:val="24"/>
        </w:rPr>
      </w:pPr>
      <w:r w:rsidRPr="00E7654E">
        <w:rPr>
          <w:b/>
          <w:bCs/>
          <w:color w:val="2F2B20" w:themeColor="text1"/>
          <w:sz w:val="24"/>
          <w:szCs w:val="24"/>
        </w:rPr>
        <w:t>Programming Languages</w:t>
      </w:r>
    </w:p>
    <w:p w14:paraId="54B72734" w14:textId="2E65C7D7" w:rsidR="00FC67CE" w:rsidRPr="005568F5" w:rsidRDefault="00FC67CE" w:rsidP="00FC67CE">
      <w:pPr>
        <w:pStyle w:val="ListParagraph"/>
        <w:numPr>
          <w:ilvl w:val="0"/>
          <w:numId w:val="17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Python (mini project: Calculator)</w:t>
      </w:r>
    </w:p>
    <w:p w14:paraId="33C29A6B" w14:textId="01CD2E1B" w:rsidR="00FC67CE" w:rsidRPr="005568F5" w:rsidRDefault="00FC67CE" w:rsidP="00FC67CE">
      <w:pPr>
        <w:pStyle w:val="ListParagraph"/>
        <w:numPr>
          <w:ilvl w:val="0"/>
          <w:numId w:val="17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Java (mini project: Banking System)</w:t>
      </w:r>
    </w:p>
    <w:p w14:paraId="22F54A70" w14:textId="184C6B6A" w:rsidR="00FC67CE" w:rsidRPr="005568F5" w:rsidRDefault="00FC67CE" w:rsidP="00FC67CE">
      <w:pPr>
        <w:pStyle w:val="ListParagraph"/>
        <w:numPr>
          <w:ilvl w:val="0"/>
          <w:numId w:val="17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C (mini project: Library Management System)</w:t>
      </w:r>
    </w:p>
    <w:p w14:paraId="6ABB760F" w14:textId="2D6E96CA" w:rsidR="00FC67CE" w:rsidRPr="00E7654E" w:rsidRDefault="00FC67CE" w:rsidP="00E7654E">
      <w:pPr>
        <w:spacing w:after="0"/>
        <w:rPr>
          <w:b/>
          <w:bCs/>
          <w:color w:val="2F2B20" w:themeColor="text1"/>
          <w:sz w:val="24"/>
          <w:szCs w:val="24"/>
        </w:rPr>
      </w:pPr>
      <w:r w:rsidRPr="00E7654E">
        <w:rPr>
          <w:b/>
          <w:bCs/>
          <w:color w:val="2F2B20" w:themeColor="text1"/>
          <w:sz w:val="24"/>
          <w:szCs w:val="24"/>
        </w:rPr>
        <w:t>Web Technologies:</w:t>
      </w:r>
    </w:p>
    <w:p w14:paraId="17B5615F" w14:textId="164595AC" w:rsidR="00FC67CE" w:rsidRPr="005568F5" w:rsidRDefault="00FC67CE" w:rsidP="00FC67CE">
      <w:pPr>
        <w:pStyle w:val="ListParagraph"/>
        <w:numPr>
          <w:ilvl w:val="0"/>
          <w:numId w:val="18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HTML</w:t>
      </w:r>
    </w:p>
    <w:p w14:paraId="345A45D3" w14:textId="1827AAE2" w:rsidR="00FC67CE" w:rsidRDefault="00FC67CE" w:rsidP="00FC67CE">
      <w:pPr>
        <w:pStyle w:val="ListParagraph"/>
        <w:numPr>
          <w:ilvl w:val="0"/>
          <w:numId w:val="18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CSS</w:t>
      </w:r>
    </w:p>
    <w:p w14:paraId="5FE7DDF3" w14:textId="2C7CA079" w:rsidR="00B944FA" w:rsidRPr="005568F5" w:rsidRDefault="00B944FA" w:rsidP="00FC67CE">
      <w:pPr>
        <w:pStyle w:val="ListParagraph"/>
        <w:numPr>
          <w:ilvl w:val="0"/>
          <w:numId w:val="18"/>
        </w:numPr>
        <w:spacing w:after="0"/>
        <w:rPr>
          <w:color w:val="2F2B20" w:themeColor="text1"/>
          <w:sz w:val="24"/>
          <w:szCs w:val="24"/>
        </w:rPr>
      </w:pPr>
      <w:proofErr w:type="spellStart"/>
      <w:r>
        <w:rPr>
          <w:color w:val="2F2B20" w:themeColor="text1"/>
          <w:sz w:val="24"/>
          <w:szCs w:val="24"/>
        </w:rPr>
        <w:t>Javafx</w:t>
      </w:r>
      <w:proofErr w:type="spellEnd"/>
    </w:p>
    <w:p w14:paraId="2C3786A1" w14:textId="12DC8D6F" w:rsidR="005568F5" w:rsidRPr="00E7654E" w:rsidRDefault="005568F5" w:rsidP="00E7654E">
      <w:pPr>
        <w:spacing w:after="0"/>
        <w:rPr>
          <w:b/>
          <w:bCs/>
          <w:color w:val="2F2B20" w:themeColor="text1"/>
          <w:sz w:val="24"/>
          <w:szCs w:val="24"/>
        </w:rPr>
      </w:pPr>
      <w:r w:rsidRPr="00E7654E">
        <w:rPr>
          <w:b/>
          <w:bCs/>
          <w:color w:val="2F2B20" w:themeColor="text1"/>
          <w:sz w:val="24"/>
          <w:szCs w:val="24"/>
        </w:rPr>
        <w:t>Software tools:</w:t>
      </w:r>
    </w:p>
    <w:p w14:paraId="25A9A0AA" w14:textId="65ACE434" w:rsidR="005568F5" w:rsidRDefault="005568F5" w:rsidP="005568F5">
      <w:pPr>
        <w:pStyle w:val="ListParagraph"/>
        <w:numPr>
          <w:ilvl w:val="0"/>
          <w:numId w:val="19"/>
        </w:numPr>
        <w:spacing w:after="0"/>
        <w:rPr>
          <w:color w:val="2F2B20" w:themeColor="text1"/>
          <w:sz w:val="24"/>
          <w:szCs w:val="24"/>
        </w:rPr>
      </w:pPr>
      <w:r>
        <w:rPr>
          <w:color w:val="2F2B20" w:themeColor="text1"/>
          <w:sz w:val="24"/>
          <w:szCs w:val="24"/>
        </w:rPr>
        <w:t>Figma</w:t>
      </w:r>
    </w:p>
    <w:p w14:paraId="174C228C" w14:textId="2F3F55B6" w:rsidR="005568F5" w:rsidRPr="00E7654E" w:rsidRDefault="005568F5" w:rsidP="00E7654E">
      <w:pPr>
        <w:spacing w:after="0"/>
        <w:rPr>
          <w:b/>
          <w:bCs/>
          <w:color w:val="2F2B20" w:themeColor="text1"/>
          <w:sz w:val="24"/>
          <w:szCs w:val="24"/>
        </w:rPr>
      </w:pPr>
      <w:r w:rsidRPr="00E7654E">
        <w:rPr>
          <w:b/>
          <w:bCs/>
          <w:color w:val="2F2B20" w:themeColor="text1"/>
          <w:sz w:val="24"/>
          <w:szCs w:val="24"/>
        </w:rPr>
        <w:t>Version Control:</w:t>
      </w:r>
    </w:p>
    <w:p w14:paraId="3010A8C0" w14:textId="3E0621FC" w:rsidR="005568F5" w:rsidRPr="005568F5" w:rsidRDefault="005568F5" w:rsidP="005568F5">
      <w:pPr>
        <w:pStyle w:val="ListParagraph"/>
        <w:numPr>
          <w:ilvl w:val="0"/>
          <w:numId w:val="20"/>
        </w:numPr>
        <w:spacing w:after="0"/>
        <w:rPr>
          <w:color w:val="2F2B20" w:themeColor="text1"/>
          <w:sz w:val="24"/>
          <w:szCs w:val="24"/>
        </w:rPr>
      </w:pPr>
      <w:r>
        <w:rPr>
          <w:color w:val="2F2B20" w:themeColor="text1"/>
          <w:sz w:val="24"/>
          <w:szCs w:val="24"/>
        </w:rPr>
        <w:t>GitHub</w:t>
      </w:r>
    </w:p>
    <w:p w14:paraId="41915A15" w14:textId="77777777" w:rsidR="005568F5" w:rsidRDefault="005568F5" w:rsidP="005568F5">
      <w:pPr>
        <w:spacing w:after="0"/>
        <w:rPr>
          <w:color w:val="2F2B20" w:themeColor="text1"/>
          <w:sz w:val="24"/>
          <w:szCs w:val="24"/>
        </w:rPr>
      </w:pPr>
    </w:p>
    <w:p w14:paraId="18FDC17C" w14:textId="77777777" w:rsidR="007F592E" w:rsidRDefault="005568F5" w:rsidP="007F592E">
      <w:pPr>
        <w:spacing w:after="0"/>
        <w:rPr>
          <w:b/>
          <w:bCs/>
          <w:color w:val="002060"/>
          <w:sz w:val="32"/>
          <w:szCs w:val="32"/>
        </w:rPr>
      </w:pPr>
      <w:r w:rsidRPr="005568F5">
        <w:rPr>
          <w:b/>
          <w:bCs/>
          <w:color w:val="002060"/>
          <w:sz w:val="32"/>
          <w:szCs w:val="32"/>
        </w:rPr>
        <w:t>Other Skills:</w:t>
      </w:r>
    </w:p>
    <w:p w14:paraId="11B95BCB" w14:textId="4DDFAD07" w:rsidR="005568F5" w:rsidRPr="007F592E" w:rsidRDefault="005568F5" w:rsidP="007F592E">
      <w:pPr>
        <w:spacing w:after="0"/>
        <w:rPr>
          <w:b/>
          <w:bCs/>
          <w:color w:val="002060"/>
          <w:sz w:val="32"/>
          <w:szCs w:val="32"/>
        </w:rPr>
      </w:pPr>
      <w:r w:rsidRPr="007F592E">
        <w:rPr>
          <w:color w:val="2F2B20" w:themeColor="text1"/>
          <w:sz w:val="24"/>
          <w:szCs w:val="24"/>
        </w:rPr>
        <w:t xml:space="preserve"> </w:t>
      </w:r>
    </w:p>
    <w:p w14:paraId="15C458D1" w14:textId="65F10920" w:rsidR="005568F5" w:rsidRPr="00E7654E" w:rsidRDefault="005568F5" w:rsidP="00E7654E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E7654E">
        <w:rPr>
          <w:color w:val="2F2B20" w:themeColor="text1"/>
          <w:sz w:val="24"/>
          <w:szCs w:val="24"/>
        </w:rPr>
        <w:t>Tutoring</w:t>
      </w:r>
    </w:p>
    <w:p w14:paraId="7E393552" w14:textId="77777777" w:rsidR="005568F5" w:rsidRPr="005568F5" w:rsidRDefault="005568F5" w:rsidP="005568F5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Monitoring and leadership</w:t>
      </w:r>
    </w:p>
    <w:p w14:paraId="777FCEDB" w14:textId="77777777" w:rsidR="005568F5" w:rsidRPr="005568F5" w:rsidRDefault="005568F5" w:rsidP="005568F5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Creativity</w:t>
      </w:r>
    </w:p>
    <w:p w14:paraId="4FBD6D5A" w14:textId="76542FA5" w:rsidR="005568F5" w:rsidRPr="005568F5" w:rsidRDefault="005568F5" w:rsidP="005568F5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 xml:space="preserve">Communication skills </w:t>
      </w:r>
    </w:p>
    <w:p w14:paraId="0ACDC9E4" w14:textId="0DBB29CF" w:rsidR="00FC67CE" w:rsidRPr="005568F5" w:rsidRDefault="005568F5" w:rsidP="005568F5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Teamwork and collaboration</w:t>
      </w:r>
    </w:p>
    <w:p w14:paraId="0F2CBFC3" w14:textId="4E288435" w:rsidR="007F592E" w:rsidRDefault="005568F5" w:rsidP="007F592E">
      <w:pPr>
        <w:pStyle w:val="ListParagraph"/>
        <w:numPr>
          <w:ilvl w:val="0"/>
          <w:numId w:val="16"/>
        </w:numPr>
        <w:spacing w:after="0"/>
        <w:rPr>
          <w:color w:val="2F2B20" w:themeColor="text1"/>
          <w:sz w:val="24"/>
          <w:szCs w:val="24"/>
        </w:rPr>
      </w:pPr>
      <w:r w:rsidRPr="005568F5">
        <w:rPr>
          <w:color w:val="2F2B20" w:themeColor="text1"/>
          <w:sz w:val="24"/>
          <w:szCs w:val="24"/>
        </w:rPr>
        <w:t>Time management</w:t>
      </w:r>
    </w:p>
    <w:p w14:paraId="4A125841" w14:textId="00F3F1A3" w:rsidR="007F592E" w:rsidRPr="007F592E" w:rsidRDefault="007F592E" w:rsidP="007F592E">
      <w:pPr>
        <w:spacing w:after="0"/>
        <w:rPr>
          <w:color w:val="2F2B20" w:themeColor="text1"/>
          <w:sz w:val="24"/>
          <w:szCs w:val="24"/>
        </w:rPr>
      </w:pPr>
    </w:p>
    <w:p w14:paraId="067D7C6E" w14:textId="77777777" w:rsidR="007A57FA" w:rsidRDefault="007A57FA">
      <w:pPr>
        <w:spacing w:after="200" w:line="276" w:lineRule="auto"/>
      </w:pPr>
    </w:p>
    <w:sectPr w:rsidR="007A57FA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D88E9" w14:textId="77777777" w:rsidR="00C70772" w:rsidRDefault="00C70772">
      <w:pPr>
        <w:spacing w:after="0" w:line="240" w:lineRule="auto"/>
      </w:pPr>
      <w:r>
        <w:separator/>
      </w:r>
    </w:p>
  </w:endnote>
  <w:endnote w:type="continuationSeparator" w:id="0">
    <w:p w14:paraId="68CD8C37" w14:textId="77777777" w:rsidR="00C70772" w:rsidRDefault="00C7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4FB22" w14:textId="77777777" w:rsidR="007A57FA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E26F1C" wp14:editId="0BCD83C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28578B" w14:textId="77777777" w:rsidR="007A57FA" w:rsidRDefault="007A57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AE26F1C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C28578B" w14:textId="77777777" w:rsidR="007A57FA" w:rsidRDefault="007A57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6462869" wp14:editId="2C89354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54B305" w14:textId="77777777" w:rsidR="007A57FA" w:rsidRDefault="007A57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6462869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2B54B305" w14:textId="77777777" w:rsidR="007A57FA" w:rsidRDefault="007A57F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6CE1600" wp14:editId="4B2EC7BB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E771595" w14:textId="77777777" w:rsidR="007A57FA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E160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0E771595" w14:textId="77777777" w:rsidR="007A57FA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60067" w14:textId="77777777" w:rsidR="007A57FA" w:rsidRDefault="00000000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CB12095" wp14:editId="123BD13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0C1668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BD50F35" wp14:editId="57B525E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E2AB43" w14:textId="77777777" w:rsidR="007A57FA" w:rsidRDefault="007A57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BD50F35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18E2AB43" w14:textId="77777777" w:rsidR="007A57FA" w:rsidRDefault="007A57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B7B7A29" wp14:editId="2B0A6B0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913A21" w14:textId="77777777" w:rsidR="007A57FA" w:rsidRDefault="007A57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B7B7A29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B913A21" w14:textId="77777777" w:rsidR="007A57FA" w:rsidRDefault="007A57F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B90093" wp14:editId="5957EC1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883D557" w14:textId="77777777" w:rsidR="007A57FA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9009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6883D557" w14:textId="77777777" w:rsidR="007A57FA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FF2D7" w14:textId="77777777" w:rsidR="00C70772" w:rsidRDefault="00C70772">
      <w:pPr>
        <w:spacing w:after="0" w:line="240" w:lineRule="auto"/>
      </w:pPr>
      <w:r>
        <w:separator/>
      </w:r>
    </w:p>
  </w:footnote>
  <w:footnote w:type="continuationSeparator" w:id="0">
    <w:p w14:paraId="4D623934" w14:textId="77777777" w:rsidR="00C70772" w:rsidRDefault="00C7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DC02C" w14:textId="77777777" w:rsidR="007A57FA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83E2FB7" wp14:editId="24B94EF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0B6C66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17C24E" wp14:editId="4E86235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BB7D" w14:textId="77777777" w:rsidR="007A57FA" w:rsidRDefault="0000000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417C24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5D88BB7D" w14:textId="77777777" w:rsidR="007A57FA" w:rsidRDefault="0000000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06CE4C" wp14:editId="1F24FF9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FCA48A" w14:textId="77777777" w:rsidR="007A57FA" w:rsidRDefault="007A57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B06CE4C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11FCA48A" w14:textId="77777777" w:rsidR="007A57FA" w:rsidRDefault="007A57F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96E36B8" wp14:editId="44361C2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B6941" w14:textId="77777777" w:rsidR="007A57FA" w:rsidRDefault="007A57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96E36B8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6BFB6941" w14:textId="77777777" w:rsidR="007A57FA" w:rsidRDefault="007A57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91B70" w14:textId="77777777" w:rsidR="007A57FA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09A672" wp14:editId="164326B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B6B33A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07F37" wp14:editId="448D20D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3F40F7" w14:textId="77777777" w:rsidR="007A57FA" w:rsidRDefault="007A57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307F37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1C3F40F7" w14:textId="77777777" w:rsidR="007A57FA" w:rsidRDefault="007A57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30E8D6" wp14:editId="70613DB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0EAC8" w14:textId="77777777" w:rsidR="007A57FA" w:rsidRDefault="007A57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530E8D6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EE0EAC8" w14:textId="77777777" w:rsidR="007A57FA" w:rsidRDefault="007A57F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F45336"/>
    <w:multiLevelType w:val="hybridMultilevel"/>
    <w:tmpl w:val="03B0E144"/>
    <w:lvl w:ilvl="0" w:tplc="40090005">
      <w:start w:val="1"/>
      <w:numFmt w:val="bullet"/>
      <w:lvlText w:val=""/>
      <w:lvlJc w:val="left"/>
      <w:pPr>
        <w:ind w:left="1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4D2B"/>
    <w:multiLevelType w:val="hybridMultilevel"/>
    <w:tmpl w:val="A448FD62"/>
    <w:lvl w:ilvl="0" w:tplc="4F107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475EB"/>
    <w:multiLevelType w:val="hybridMultilevel"/>
    <w:tmpl w:val="7780C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1530"/>
    <w:multiLevelType w:val="hybridMultilevel"/>
    <w:tmpl w:val="16006B00"/>
    <w:lvl w:ilvl="0" w:tplc="40090005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00FEB"/>
    <w:multiLevelType w:val="hybridMultilevel"/>
    <w:tmpl w:val="6F50E726"/>
    <w:lvl w:ilvl="0" w:tplc="36E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73C1A"/>
    <w:multiLevelType w:val="hybridMultilevel"/>
    <w:tmpl w:val="EBF818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CA335D"/>
    <w:multiLevelType w:val="hybridMultilevel"/>
    <w:tmpl w:val="6778C6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763BA"/>
    <w:multiLevelType w:val="hybridMultilevel"/>
    <w:tmpl w:val="62A6D5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60169"/>
    <w:multiLevelType w:val="hybridMultilevel"/>
    <w:tmpl w:val="079E8424"/>
    <w:lvl w:ilvl="0" w:tplc="43048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77961"/>
    <w:multiLevelType w:val="hybridMultilevel"/>
    <w:tmpl w:val="CF7EC152"/>
    <w:lvl w:ilvl="0" w:tplc="FF0CF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B4FF6"/>
    <w:multiLevelType w:val="hybridMultilevel"/>
    <w:tmpl w:val="8B1660B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D7D1D"/>
    <w:multiLevelType w:val="hybridMultilevel"/>
    <w:tmpl w:val="1924F4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1F26AA"/>
    <w:multiLevelType w:val="hybridMultilevel"/>
    <w:tmpl w:val="FDC0689C"/>
    <w:lvl w:ilvl="0" w:tplc="9D9869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53207"/>
    <w:multiLevelType w:val="hybridMultilevel"/>
    <w:tmpl w:val="CCD0DAA0"/>
    <w:lvl w:ilvl="0" w:tplc="40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 w15:restartNumberingAfterBreak="0">
    <w:nsid w:val="7F1B7AD1"/>
    <w:multiLevelType w:val="hybridMultilevel"/>
    <w:tmpl w:val="F19478A0"/>
    <w:lvl w:ilvl="0" w:tplc="F4644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1D4505"/>
    <w:multiLevelType w:val="hybridMultilevel"/>
    <w:tmpl w:val="483487A4"/>
    <w:lvl w:ilvl="0" w:tplc="0C22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36042">
    <w:abstractNumId w:val="17"/>
  </w:num>
  <w:num w:numId="2" w16cid:durableId="1853032446">
    <w:abstractNumId w:val="6"/>
  </w:num>
  <w:num w:numId="3" w16cid:durableId="1692224209">
    <w:abstractNumId w:val="9"/>
  </w:num>
  <w:num w:numId="4" w16cid:durableId="1822842469">
    <w:abstractNumId w:val="2"/>
  </w:num>
  <w:num w:numId="5" w16cid:durableId="842356925">
    <w:abstractNumId w:val="0"/>
  </w:num>
  <w:num w:numId="6" w16cid:durableId="1453476143">
    <w:abstractNumId w:val="11"/>
  </w:num>
  <w:num w:numId="7" w16cid:durableId="410127586">
    <w:abstractNumId w:val="16"/>
  </w:num>
  <w:num w:numId="8" w16cid:durableId="974025490">
    <w:abstractNumId w:val="10"/>
  </w:num>
  <w:num w:numId="9" w16cid:durableId="1996883006">
    <w:abstractNumId w:val="18"/>
  </w:num>
  <w:num w:numId="10" w16cid:durableId="115487394">
    <w:abstractNumId w:val="4"/>
  </w:num>
  <w:num w:numId="11" w16cid:durableId="57021917">
    <w:abstractNumId w:val="15"/>
  </w:num>
  <w:num w:numId="12" w16cid:durableId="850290923">
    <w:abstractNumId w:val="5"/>
  </w:num>
  <w:num w:numId="13" w16cid:durableId="1821458939">
    <w:abstractNumId w:val="1"/>
  </w:num>
  <w:num w:numId="14" w16cid:durableId="2052530166">
    <w:abstractNumId w:val="14"/>
  </w:num>
  <w:num w:numId="15" w16cid:durableId="1330787532">
    <w:abstractNumId w:val="8"/>
  </w:num>
  <w:num w:numId="16" w16cid:durableId="1631939720">
    <w:abstractNumId w:val="20"/>
  </w:num>
  <w:num w:numId="17" w16cid:durableId="1497841999">
    <w:abstractNumId w:val="3"/>
  </w:num>
  <w:num w:numId="18" w16cid:durableId="1081491052">
    <w:abstractNumId w:val="13"/>
  </w:num>
  <w:num w:numId="19" w16cid:durableId="1676836269">
    <w:abstractNumId w:val="12"/>
  </w:num>
  <w:num w:numId="20" w16cid:durableId="1562016900">
    <w:abstractNumId w:val="7"/>
  </w:num>
  <w:num w:numId="21" w16cid:durableId="623466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6D"/>
    <w:rsid w:val="001759EE"/>
    <w:rsid w:val="0051119D"/>
    <w:rsid w:val="005568F5"/>
    <w:rsid w:val="006C6218"/>
    <w:rsid w:val="007A57FA"/>
    <w:rsid w:val="007D6EF6"/>
    <w:rsid w:val="007F592E"/>
    <w:rsid w:val="00AE3EE3"/>
    <w:rsid w:val="00B944FA"/>
    <w:rsid w:val="00C70772"/>
    <w:rsid w:val="00C9776D"/>
    <w:rsid w:val="00E72D83"/>
    <w:rsid w:val="00E7654E"/>
    <w:rsid w:val="00F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D51E"/>
  <w15:docId w15:val="{CE8B2689-5227-403A-A72C-27798B31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table" w:styleId="TableGrid">
    <w:name w:val="Table Grid"/>
    <w:basedOn w:val="TableNormal"/>
    <w:uiPriority w:val="59"/>
    <w:rsid w:val="00C9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776D"/>
    <w:pPr>
      <w:spacing w:after="0" w:line="240" w:lineRule="auto"/>
    </w:pPr>
    <w:tblPr>
      <w:tblStyleRowBandSize w:val="1"/>
      <w:tblStyleColBandSize w:val="1"/>
      <w:tblBorders>
        <w:top w:val="single" w:sz="4" w:space="0" w:color="B9B098" w:themeColor="text1" w:themeTint="66"/>
        <w:left w:val="single" w:sz="4" w:space="0" w:color="B9B098" w:themeColor="text1" w:themeTint="66"/>
        <w:bottom w:val="single" w:sz="4" w:space="0" w:color="B9B098" w:themeColor="text1" w:themeTint="66"/>
        <w:right w:val="single" w:sz="4" w:space="0" w:color="B9B098" w:themeColor="text1" w:themeTint="66"/>
        <w:insideH w:val="single" w:sz="4" w:space="0" w:color="B9B098" w:themeColor="text1" w:themeTint="66"/>
        <w:insideV w:val="single" w:sz="4" w:space="0" w:color="B9B098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88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88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9776D"/>
    <w:pPr>
      <w:spacing w:after="0" w:line="240" w:lineRule="auto"/>
    </w:pPr>
    <w:tblPr>
      <w:tblStyleRowBandSize w:val="1"/>
      <w:tblStyleColBandSize w:val="1"/>
      <w:tblBorders>
        <w:top w:val="single" w:sz="4" w:space="0" w:color="D7E5E4" w:themeColor="accent2" w:themeTint="66"/>
        <w:left w:val="single" w:sz="4" w:space="0" w:color="D7E5E4" w:themeColor="accent2" w:themeTint="66"/>
        <w:bottom w:val="single" w:sz="4" w:space="0" w:color="D7E5E4" w:themeColor="accent2" w:themeTint="66"/>
        <w:right w:val="single" w:sz="4" w:space="0" w:color="D7E5E4" w:themeColor="accent2" w:themeTint="66"/>
        <w:insideH w:val="single" w:sz="4" w:space="0" w:color="D7E5E4" w:themeColor="accent2" w:themeTint="66"/>
        <w:insideV w:val="single" w:sz="4" w:space="0" w:color="D7E5E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3D8D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8D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9776D"/>
    <w:pPr>
      <w:spacing w:after="0" w:line="240" w:lineRule="auto"/>
    </w:pPr>
    <w:tblPr>
      <w:tblStyleRowBandSize w:val="1"/>
      <w:tblStyleColBandSize w:val="1"/>
      <w:tblBorders>
        <w:top w:val="single" w:sz="2" w:space="0" w:color="E4DFA6" w:themeColor="accent3" w:themeTint="99"/>
        <w:bottom w:val="single" w:sz="2" w:space="0" w:color="E4DFA6" w:themeColor="accent3" w:themeTint="99"/>
        <w:insideH w:val="single" w:sz="2" w:space="0" w:color="E4DFA6" w:themeColor="accent3" w:themeTint="99"/>
        <w:insideV w:val="single" w:sz="2" w:space="0" w:color="E4DFA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FA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FA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4E1" w:themeFill="accent3" w:themeFillTint="33"/>
      </w:tcPr>
    </w:tblStylePr>
    <w:tblStylePr w:type="band1Horz">
      <w:tblPr/>
      <w:tcPr>
        <w:shd w:val="clear" w:color="auto" w:fill="F6F4E1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9776D"/>
    <w:pPr>
      <w:spacing w:after="0" w:line="240" w:lineRule="auto"/>
    </w:pPr>
    <w:tblPr>
      <w:tblStyleRowBandSize w:val="1"/>
      <w:tblStyleColBandSize w:val="1"/>
      <w:tblBorders>
        <w:top w:val="single" w:sz="2" w:space="0" w:color="C3D8D7" w:themeColor="accent2" w:themeTint="99"/>
        <w:bottom w:val="single" w:sz="2" w:space="0" w:color="C3D8D7" w:themeColor="accent2" w:themeTint="99"/>
        <w:insideH w:val="single" w:sz="2" w:space="0" w:color="C3D8D7" w:themeColor="accent2" w:themeTint="99"/>
        <w:insideV w:val="single" w:sz="2" w:space="0" w:color="C3D8D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D8D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D8D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2" w:themeFillTint="33"/>
      </w:tcPr>
    </w:tblStylePr>
    <w:tblStylePr w:type="band1Horz">
      <w:tblPr/>
      <w:tcPr>
        <w:shd w:val="clear" w:color="auto" w:fill="EBF2F1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9776D"/>
    <w:pPr>
      <w:spacing w:after="0" w:line="240" w:lineRule="auto"/>
    </w:pPr>
    <w:tblPr>
      <w:tblStyleRowBandSize w:val="1"/>
      <w:tblStyleColBandSize w:val="1"/>
      <w:tblBorders>
        <w:top w:val="single" w:sz="4" w:space="0" w:color="C3D8D7" w:themeColor="accent2" w:themeTint="99"/>
        <w:left w:val="single" w:sz="4" w:space="0" w:color="C3D8D7" w:themeColor="accent2" w:themeTint="99"/>
        <w:bottom w:val="single" w:sz="4" w:space="0" w:color="C3D8D7" w:themeColor="accent2" w:themeTint="99"/>
        <w:right w:val="single" w:sz="4" w:space="0" w:color="C3D8D7" w:themeColor="accent2" w:themeTint="99"/>
        <w:insideH w:val="single" w:sz="4" w:space="0" w:color="C3D8D7" w:themeColor="accent2" w:themeTint="99"/>
        <w:insideV w:val="single" w:sz="4" w:space="0" w:color="C3D8D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2"/>
          <w:left w:val="single" w:sz="4" w:space="0" w:color="9CBEBD" w:themeColor="accent2"/>
          <w:bottom w:val="single" w:sz="4" w:space="0" w:color="9CBEBD" w:themeColor="accent2"/>
          <w:right w:val="single" w:sz="4" w:space="0" w:color="9CBEBD" w:themeColor="accent2"/>
          <w:insideH w:val="nil"/>
          <w:insideV w:val="nil"/>
        </w:tcBorders>
        <w:shd w:val="clear" w:color="auto" w:fill="9CBEBD" w:themeFill="accent2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2" w:themeFillTint="33"/>
      </w:tcPr>
    </w:tblStylePr>
    <w:tblStylePr w:type="band1Horz">
      <w:tblPr/>
      <w:tcPr>
        <w:shd w:val="clear" w:color="auto" w:fill="EBF2F1" w:themeFill="accent2" w:themeFillTint="33"/>
      </w:tcPr>
    </w:tblStylePr>
  </w:style>
  <w:style w:type="character" w:customStyle="1" w:styleId="SectionHeadingChar">
    <w:name w:val="Section Heading Char"/>
    <w:basedOn w:val="Heading1Char"/>
    <w:link w:val="SectionHeading"/>
    <w:rsid w:val="005568F5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04352A1654468D825CB622F1388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9D0FA-0AED-49DF-89EA-E95F02999E64}"/>
      </w:docPartPr>
      <w:docPartBody>
        <w:p w:rsidR="00CF0C67" w:rsidRDefault="00000000">
          <w:pPr>
            <w:pStyle w:val="6A04352A1654468D825CB622F138874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ED989534E9B4C94BC11F7C21EEE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7531-5BCF-49AF-8EF8-AA0E314C6199}"/>
      </w:docPartPr>
      <w:docPartBody>
        <w:p w:rsidR="00CF0C67" w:rsidRDefault="00000000">
          <w:pPr>
            <w:pStyle w:val="EED989534E9B4C94BC11F7C21EEEB76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B61434E321F4549B36B4414929E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623B5-C9E8-4EC8-A87B-7E0A2158E978}"/>
      </w:docPartPr>
      <w:docPartBody>
        <w:p w:rsidR="00CF0C67" w:rsidRDefault="00000000">
          <w:pPr>
            <w:pStyle w:val="0B61434E321F4549B36B4414929EE1B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66FE0BB56B954552925BA6371A8C5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CD02-E7EB-4AAB-B3AF-FF0D19C2BFE7}"/>
      </w:docPartPr>
      <w:docPartBody>
        <w:p w:rsidR="00CF0C67" w:rsidRDefault="00000000">
          <w:pPr>
            <w:pStyle w:val="66FE0BB56B954552925BA6371A8C51C1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FAD004657024CB1B6F1C229D1816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127E-2F37-4E64-90E4-A2325677F0E8}"/>
      </w:docPartPr>
      <w:docPartBody>
        <w:p w:rsidR="00CF0C67" w:rsidRDefault="00000000">
          <w:pPr>
            <w:pStyle w:val="FFAD004657024CB1B6F1C229D1816DD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EF0431253AA4BCFA2DBACB52E859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4B66-7AB8-4D04-9A08-FB8CE4B324AB}"/>
      </w:docPartPr>
      <w:docPartBody>
        <w:p w:rsidR="00CF0C67" w:rsidRDefault="00000000">
          <w:pPr>
            <w:pStyle w:val="5EF0431253AA4BCFA2DBACB52E8597B9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32"/>
    <w:rsid w:val="004F7732"/>
    <w:rsid w:val="00CF0C67"/>
    <w:rsid w:val="00DA0ABB"/>
    <w:rsid w:val="00F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A04352A1654468D825CB622F1388741">
    <w:name w:val="6A04352A1654468D825CB622F1388741"/>
  </w:style>
  <w:style w:type="paragraph" w:customStyle="1" w:styleId="EED989534E9B4C94BC11F7C21EEEB764">
    <w:name w:val="EED989534E9B4C94BC11F7C21EEEB764"/>
  </w:style>
  <w:style w:type="paragraph" w:customStyle="1" w:styleId="0B61434E321F4549B36B4414929EE1BC">
    <w:name w:val="0B61434E321F4549B36B4414929EE1BC"/>
  </w:style>
  <w:style w:type="paragraph" w:customStyle="1" w:styleId="66FE0BB56B954552925BA6371A8C51C1">
    <w:name w:val="66FE0BB56B954552925BA6371A8C51C1"/>
  </w:style>
  <w:style w:type="paragraph" w:customStyle="1" w:styleId="FFAD004657024CB1B6F1C229D1816DD2">
    <w:name w:val="FFAD004657024CB1B6F1C229D1816DD2"/>
  </w:style>
  <w:style w:type="paragraph" w:customStyle="1" w:styleId="5EF0431253AA4BCFA2DBACB52E8597B9">
    <w:name w:val="5EF0431253AA4BCFA2DBACB52E859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25/3 North eda street, Puthur, Trichy</CompanyAddress>
  <CompanyPhone>Mobile: 9244655288</CompanyPhone>
  <CompanyFax/>
  <CompanyEmail>E-mail: rdharshini952@gmail.com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104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Ravikumar</dc:creator>
  <cp:lastModifiedBy>Dharshini Ravikumar</cp:lastModifiedBy>
  <cp:revision>2</cp:revision>
  <dcterms:created xsi:type="dcterms:W3CDTF">2024-05-05T03:36:00Z</dcterms:created>
  <dcterms:modified xsi:type="dcterms:W3CDTF">2024-05-05T05:25:00Z</dcterms:modified>
</cp:coreProperties>
</file>